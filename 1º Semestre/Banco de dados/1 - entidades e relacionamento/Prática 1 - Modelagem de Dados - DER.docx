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06F" w14:textId="1639AEC2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EC4F8A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 xml:space="preserve">– </w:t>
      </w:r>
      <w:r w:rsidR="00EC4F8A">
        <w:rPr>
          <w:b/>
          <w:bCs/>
          <w:sz w:val="32"/>
          <w:szCs w:val="32"/>
        </w:rPr>
        <w:t>DER (</w:t>
      </w:r>
      <w:proofErr w:type="spellStart"/>
      <w:r w:rsidR="00EC4F8A">
        <w:rPr>
          <w:b/>
          <w:bCs/>
          <w:sz w:val="32"/>
          <w:szCs w:val="32"/>
        </w:rPr>
        <w:t>brmodelo</w:t>
      </w:r>
      <w:proofErr w:type="spellEnd"/>
      <w:r w:rsidR="00EC4F8A"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Default="00B36F6C" w:rsidP="00B36F6C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Nome completo: </w:t>
      </w:r>
    </w:p>
    <w:p w14:paraId="69BD2D26" w14:textId="77777777" w:rsidR="00A03820" w:rsidRDefault="00A03820" w:rsidP="00B36F6C">
      <w:pPr>
        <w:pStyle w:val="Default"/>
        <w:rPr>
          <w:b/>
          <w:bCs/>
          <w:sz w:val="32"/>
          <w:szCs w:val="32"/>
        </w:rPr>
      </w:pPr>
    </w:p>
    <w:p w14:paraId="1727540F" w14:textId="1030BB27" w:rsidR="00A2379B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 xml:space="preserve">para os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sitemas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a seguir, definindo a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atributos,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 w:rsidR="00CF1520">
        <w:rPr>
          <w:rFonts w:ascii="Arial" w:hAnsi="Arial" w:cs="Arial"/>
          <w:b/>
          <w:bCs/>
          <w:color w:val="auto"/>
          <w:sz w:val="28"/>
          <w:szCs w:val="28"/>
        </w:rPr>
        <w:t>).</w:t>
      </w:r>
    </w:p>
    <w:p w14:paraId="28C471CA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B62636A" w14:textId="69BE5C1E" w:rsidR="00250F16" w:rsidRDefault="00CF1520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</w:t>
      </w:r>
      <w:r w:rsidR="00250F16">
        <w:rPr>
          <w:rFonts w:ascii="Arial" w:hAnsi="Arial" w:cs="Arial"/>
          <w:color w:val="auto"/>
          <w:sz w:val="28"/>
          <w:szCs w:val="28"/>
        </w:rPr>
        <w:t>)</w:t>
      </w:r>
    </w:p>
    <w:p w14:paraId="17B5186F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BF8775E" w14:textId="63377AAB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78E032C" wp14:editId="616E6577">
            <wp:extent cx="4646984" cy="3487003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444" cy="34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020D" w14:textId="142E62E4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6269D64C" w14:textId="4E847A5D" w:rsidR="00250F16" w:rsidRDefault="00CF1520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2</w:t>
      </w:r>
      <w:r w:rsidR="00250F16">
        <w:rPr>
          <w:rFonts w:ascii="Arial" w:hAnsi="Arial" w:cs="Arial"/>
          <w:color w:val="auto"/>
          <w:sz w:val="28"/>
          <w:szCs w:val="28"/>
        </w:rPr>
        <w:t>)</w:t>
      </w:r>
    </w:p>
    <w:p w14:paraId="6A0209F9" w14:textId="34EB616A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504F1B4" wp14:editId="0540DFB9">
            <wp:extent cx="5850890" cy="2613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9CC" w14:textId="77777777" w:rsidR="003B73AC" w:rsidRPr="00A2379B" w:rsidRDefault="003B73AC" w:rsidP="003B73AC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4DCC3A5" w14:textId="77777777" w:rsidR="00ED155A" w:rsidRPr="00A03820" w:rsidRDefault="00ED155A" w:rsidP="00A03820">
      <w:pPr>
        <w:pStyle w:val="Default"/>
        <w:jc w:val="both"/>
        <w:rPr>
          <w:sz w:val="40"/>
          <w:szCs w:val="40"/>
        </w:rPr>
      </w:pPr>
    </w:p>
    <w:sectPr w:rsidR="00ED155A" w:rsidRPr="00A03820" w:rsidSect="00250F16">
      <w:pgSz w:w="11906" w:h="16838"/>
      <w:pgMar w:top="993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MjY0NzcxMzQwMTZS0lEKTi0uzszPAykwrAUAFKeb5iwAAAA="/>
  </w:docVars>
  <w:rsids>
    <w:rsidRoot w:val="00A2379B"/>
    <w:rsid w:val="00133088"/>
    <w:rsid w:val="001D350A"/>
    <w:rsid w:val="00206464"/>
    <w:rsid w:val="00250F16"/>
    <w:rsid w:val="003B73AC"/>
    <w:rsid w:val="005E44D9"/>
    <w:rsid w:val="005F7C65"/>
    <w:rsid w:val="00872074"/>
    <w:rsid w:val="00876F7D"/>
    <w:rsid w:val="008C1178"/>
    <w:rsid w:val="00A03820"/>
    <w:rsid w:val="00A2379B"/>
    <w:rsid w:val="00B36F6C"/>
    <w:rsid w:val="00CF1520"/>
    <w:rsid w:val="00EC4F8A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F4608232B50745999C976025A27D26" ma:contentTypeVersion="8" ma:contentTypeDescription="Crie um novo documento." ma:contentTypeScope="" ma:versionID="163666519223da26c9d3dcb6ffbb5edc">
  <xsd:schema xmlns:xsd="http://www.w3.org/2001/XMLSchema" xmlns:xs="http://www.w3.org/2001/XMLSchema" xmlns:p="http://schemas.microsoft.com/office/2006/metadata/properties" xmlns:ns2="4559083c-8480-4400-92f6-eb249a7e2e2d" xmlns:ns3="fe4d1ffd-f575-451a-8820-cb4250475308" targetNamespace="http://schemas.microsoft.com/office/2006/metadata/properties" ma:root="true" ma:fieldsID="22d639b900dc1b864862048ee435dfc4" ns2:_="" ns3:_="">
    <xsd:import namespace="4559083c-8480-4400-92f6-eb249a7e2e2d"/>
    <xsd:import namespace="fe4d1ffd-f575-451a-8820-cb4250475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9083c-8480-4400-92f6-eb249a7e2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1ffd-f575-451a-8820-cb425047530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de603f-934e-4d08-8b08-b5cc46c9ff3b}" ma:internalName="TaxCatchAll" ma:showField="CatchAllData" ma:web="fe4d1ffd-f575-451a-8820-cb42504753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59083c-8480-4400-92f6-eb249a7e2e2d">
      <Terms xmlns="http://schemas.microsoft.com/office/infopath/2007/PartnerControls"/>
    </lcf76f155ced4ddcb4097134ff3c332f>
    <TaxCatchAll xmlns="fe4d1ffd-f575-451a-8820-cb4250475308" xsi:nil="true"/>
  </documentManagement>
</p:properties>
</file>

<file path=customXml/itemProps1.xml><?xml version="1.0" encoding="utf-8"?>
<ds:datastoreItem xmlns:ds="http://schemas.openxmlformats.org/officeDocument/2006/customXml" ds:itemID="{AB9DC6F3-1755-41BE-8F17-DD8B2A699B34}"/>
</file>

<file path=customXml/itemProps2.xml><?xml version="1.0" encoding="utf-8"?>
<ds:datastoreItem xmlns:ds="http://schemas.openxmlformats.org/officeDocument/2006/customXml" ds:itemID="{D286CE1E-AC96-43CA-BBE8-93ECFFEFBC49}"/>
</file>

<file path=customXml/itemProps3.xml><?xml version="1.0" encoding="utf-8"?>
<ds:datastoreItem xmlns:ds="http://schemas.openxmlformats.org/officeDocument/2006/customXml" ds:itemID="{B4253564-C7EA-4547-9D22-C9231FCB91EC}"/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Dados.dotx</Template>
  <TotalTime>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ROSA LOCATELI DE GODOY</cp:lastModifiedBy>
  <cp:revision>2</cp:revision>
  <cp:lastPrinted>2021-08-27T00:19:00Z</cp:lastPrinted>
  <dcterms:created xsi:type="dcterms:W3CDTF">2022-02-25T00:40:00Z</dcterms:created>
  <dcterms:modified xsi:type="dcterms:W3CDTF">2022-02-25T00:40:00Z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0x010100F8F4608232B50745999C976025A27D26</vt:lpwstr>
  </property>
</Properties>
</file>